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EA0818F" w14:textId="77777777" w:rsidR="00BB0301" w:rsidRDefault="00BB0301">
      <w:pPr>
        <w:spacing w:line="360" w:lineRule="auto"/>
        <w:rPr>
          <w:sz w:val="24"/>
        </w:rPr>
      </w:pPr>
    </w:p>
    <w:p w14:paraId="6E973E09" w14:textId="77777777" w:rsidR="00BB0301" w:rsidRDefault="00BB0301">
      <w:pPr>
        <w:spacing w:line="360" w:lineRule="auto"/>
        <w:rPr>
          <w:sz w:val="24"/>
        </w:rPr>
      </w:pPr>
    </w:p>
    <w:p w14:paraId="3B33DF79" w14:textId="49CACB0E" w:rsidR="00BB0301" w:rsidRDefault="002D056D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</w:t>
      </w:r>
      <w:r w:rsidR="00C73844">
        <w:rPr>
          <w:noProof/>
        </w:rPr>
        <w:drawing>
          <wp:inline distT="0" distB="0" distL="0" distR="0" wp14:anchorId="4BDC9F82" wp14:editId="69E024E0">
            <wp:extent cx="2571750" cy="704850"/>
            <wp:effectExtent l="0" t="0" r="0" b="0"/>
            <wp:docPr id="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0F6B4" w14:textId="77777777" w:rsidR="00BB0301" w:rsidRDefault="00BB0301">
      <w:pPr>
        <w:spacing w:line="360" w:lineRule="auto"/>
        <w:rPr>
          <w:sz w:val="28"/>
          <w:szCs w:val="28"/>
        </w:rPr>
      </w:pPr>
    </w:p>
    <w:p w14:paraId="7990455B" w14:textId="17E6F851" w:rsidR="000632C9" w:rsidRPr="00375FDE" w:rsidRDefault="00361D9F" w:rsidP="00FE05D5">
      <w:pPr>
        <w:spacing w:line="360" w:lineRule="auto"/>
        <w:jc w:val="center"/>
        <w:rPr>
          <w:b/>
          <w:bCs/>
          <w:color w:val="FF0000"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 </w:t>
      </w:r>
      <w:r w:rsidR="00344086">
        <w:rPr>
          <w:rFonts w:hint="eastAsia"/>
          <w:b/>
          <w:bCs/>
          <w:sz w:val="32"/>
          <w:szCs w:val="32"/>
        </w:rPr>
        <w:t>数据库系统</w:t>
      </w:r>
      <w:r w:rsidR="00064EE9">
        <w:rPr>
          <w:rFonts w:hint="eastAsia"/>
          <w:b/>
          <w:bCs/>
          <w:sz w:val="32"/>
          <w:szCs w:val="32"/>
        </w:rPr>
        <w:t>实验</w:t>
      </w:r>
      <w:r w:rsidR="00BB0301">
        <w:rPr>
          <w:rFonts w:hint="eastAsia"/>
          <w:b/>
          <w:bCs/>
          <w:sz w:val="32"/>
          <w:szCs w:val="32"/>
        </w:rPr>
        <w:t>报告</w:t>
      </w:r>
    </w:p>
    <w:p w14:paraId="4FC88ADA" w14:textId="77777777" w:rsidR="00BB0301" w:rsidRDefault="00BB0301">
      <w:pPr>
        <w:spacing w:line="360" w:lineRule="auto"/>
        <w:ind w:firstLineChars="1150" w:firstLine="2760"/>
        <w:rPr>
          <w:sz w:val="24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08"/>
        <w:gridCol w:w="5220"/>
      </w:tblGrid>
      <w:tr w:rsidR="00BB0301" w14:paraId="67B96DF7" w14:textId="77777777">
        <w:trPr>
          <w:trHeight w:val="762"/>
          <w:jc w:val="center"/>
        </w:trPr>
        <w:tc>
          <w:tcPr>
            <w:tcW w:w="1908" w:type="dxa"/>
            <w:vAlign w:val="bottom"/>
          </w:tcPr>
          <w:p w14:paraId="5B83BFAF" w14:textId="77777777" w:rsidR="00BB0301" w:rsidRDefault="00FA6AF9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</w:t>
            </w:r>
            <w:r w:rsidR="00BB0301">
              <w:rPr>
                <w:rFonts w:hint="eastAsia"/>
                <w:sz w:val="28"/>
                <w:szCs w:val="28"/>
              </w:rPr>
              <w:t>名称：</w:t>
            </w: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8B64" w14:textId="56D540D7" w:rsidR="00BB0301" w:rsidRDefault="00444105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</w:t>
            </w:r>
          </w:p>
        </w:tc>
      </w:tr>
      <w:tr w:rsidR="00BB0301" w14:paraId="2172308F" w14:textId="77777777">
        <w:trPr>
          <w:trHeight w:val="776"/>
          <w:jc w:val="center"/>
        </w:trPr>
        <w:tc>
          <w:tcPr>
            <w:tcW w:w="1908" w:type="dxa"/>
            <w:vAlign w:val="bottom"/>
          </w:tcPr>
          <w:p w14:paraId="4FBC997C" w14:textId="77777777" w:rsidR="00BB0301" w:rsidRDefault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姓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名：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591473" w14:textId="4E255936" w:rsidR="00BB0301" w:rsidRDefault="00BB0301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FA6AF9" w14:paraId="094ABC93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34BD9AF1" w14:textId="77777777" w:rsidR="00FA6AF9" w:rsidRDefault="00FA6AF9" w:rsidP="00BB0301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</w:t>
            </w:r>
            <w:r>
              <w:rPr>
                <w:sz w:val="28"/>
                <w:szCs w:val="28"/>
              </w:rPr>
              <w:t xml:space="preserve">    </w:t>
            </w:r>
            <w:r>
              <w:rPr>
                <w:rFonts w:hint="eastAsia"/>
                <w:sz w:val="28"/>
                <w:szCs w:val="28"/>
              </w:rPr>
              <w:t>号：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EDE3D8" w14:textId="09DC560C" w:rsidR="00FA6AF9" w:rsidRDefault="00FA6AF9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F0630" w14:paraId="5778D408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1331047C" w14:textId="77777777" w:rsidR="003F0630" w:rsidRDefault="003F0630" w:rsidP="003F0630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电子邮箱：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85BB8C" w14:textId="64DDAD46" w:rsidR="003F0630" w:rsidRDefault="003F0630" w:rsidP="00444105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3F0630" w14:paraId="63F2324C" w14:textId="77777777" w:rsidTr="00BB0301">
        <w:trPr>
          <w:trHeight w:val="774"/>
          <w:jc w:val="center"/>
        </w:trPr>
        <w:tc>
          <w:tcPr>
            <w:tcW w:w="1908" w:type="dxa"/>
            <w:vAlign w:val="bottom"/>
          </w:tcPr>
          <w:p w14:paraId="516B1F81" w14:textId="77777777" w:rsidR="003F0630" w:rsidRDefault="003F0630" w:rsidP="003F0630">
            <w:pPr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联系电话：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5A48796" w14:textId="722D81F4" w:rsidR="003F0630" w:rsidRDefault="003F0630" w:rsidP="00411E02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BB0301" w14:paraId="754A3665" w14:textId="77777777">
        <w:trPr>
          <w:trHeight w:val="768"/>
          <w:jc w:val="center"/>
        </w:trPr>
        <w:tc>
          <w:tcPr>
            <w:tcW w:w="1908" w:type="dxa"/>
            <w:vAlign w:val="bottom"/>
          </w:tcPr>
          <w:p w14:paraId="5D807F46" w14:textId="16FC9003" w:rsidR="00BB0301" w:rsidRDefault="00344086">
            <w:pPr>
              <w:wordWrap w:val="0"/>
              <w:spacing w:line="360" w:lineRule="auto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指导老师</w:t>
            </w:r>
            <w:r w:rsidR="00BB0301">
              <w:rPr>
                <w:rFonts w:hint="eastAsia"/>
                <w:sz w:val="28"/>
                <w:szCs w:val="28"/>
              </w:rPr>
              <w:t>：</w:t>
            </w:r>
          </w:p>
        </w:tc>
        <w:tc>
          <w:tcPr>
            <w:tcW w:w="52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9F8F53" w14:textId="2DCC459C" w:rsidR="00BB0301" w:rsidRDefault="00064EE9" w:rsidP="00064EE9">
            <w:pPr>
              <w:spacing w:line="360" w:lineRule="auto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             </w:t>
            </w:r>
            <w:r w:rsidR="00A71B9D">
              <w:rPr>
                <w:rFonts w:hint="eastAsia"/>
                <w:sz w:val="28"/>
                <w:szCs w:val="28"/>
              </w:rPr>
              <w:t>孙建伶</w:t>
            </w:r>
            <w:r w:rsidR="00444105">
              <w:rPr>
                <w:sz w:val="28"/>
                <w:szCs w:val="28"/>
              </w:rPr>
              <w:t xml:space="preserve"> </w:t>
            </w:r>
          </w:p>
        </w:tc>
      </w:tr>
    </w:tbl>
    <w:p w14:paraId="5242A4D2" w14:textId="797E43D3" w:rsidR="002B2A22" w:rsidRDefault="002B2A22" w:rsidP="00660B8D"/>
    <w:p w14:paraId="7BFCEC69" w14:textId="3106749A" w:rsidR="00660B8D" w:rsidRDefault="00660B8D" w:rsidP="00660B8D"/>
    <w:p w14:paraId="5FB4068B" w14:textId="186BF118" w:rsidR="00660B8D" w:rsidRDefault="00660B8D" w:rsidP="00660B8D"/>
    <w:p w14:paraId="000CDD18" w14:textId="088A9E1D" w:rsidR="00660B8D" w:rsidRDefault="00660B8D" w:rsidP="00660B8D"/>
    <w:p w14:paraId="48E08173" w14:textId="67D2E1C6" w:rsidR="00660B8D" w:rsidRDefault="00660B8D" w:rsidP="00660B8D"/>
    <w:p w14:paraId="61B9F244" w14:textId="44DBCC82" w:rsidR="00BB0301" w:rsidRDefault="00A71B9D" w:rsidP="00660B8D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 w:rsidR="001B24A7">
        <w:rPr>
          <w:sz w:val="28"/>
          <w:szCs w:val="28"/>
        </w:rPr>
        <w:t>22</w:t>
      </w:r>
      <w:r w:rsidR="00BB0301">
        <w:rPr>
          <w:rFonts w:hint="eastAsia"/>
          <w:sz w:val="28"/>
          <w:szCs w:val="28"/>
        </w:rPr>
        <w:t>年</w:t>
      </w:r>
      <w:r w:rsidR="00660B8D">
        <w:rPr>
          <w:rFonts w:hint="eastAsia"/>
          <w:sz w:val="28"/>
          <w:szCs w:val="28"/>
        </w:rPr>
        <w:t>XX</w:t>
      </w:r>
      <w:r w:rsidR="00BB0301">
        <w:rPr>
          <w:rFonts w:hint="eastAsia"/>
          <w:sz w:val="28"/>
          <w:szCs w:val="28"/>
        </w:rPr>
        <w:t>月</w:t>
      </w:r>
      <w:r w:rsidR="00660B8D">
        <w:rPr>
          <w:sz w:val="28"/>
          <w:szCs w:val="28"/>
        </w:rPr>
        <w:t>XX</w:t>
      </w:r>
      <w:r w:rsidR="00BB0301">
        <w:rPr>
          <w:rFonts w:hint="eastAsia"/>
          <w:sz w:val="28"/>
          <w:szCs w:val="28"/>
        </w:rPr>
        <w:t>日</w:t>
      </w:r>
    </w:p>
    <w:p w14:paraId="70EED6BA" w14:textId="1F6B062E" w:rsidR="00CA2609" w:rsidRDefault="00CA2609" w:rsidP="00660B8D"/>
    <w:p w14:paraId="3273B455" w14:textId="77777777" w:rsidR="00CA2609" w:rsidRDefault="00CA2609" w:rsidP="00660B8D"/>
    <w:p w14:paraId="3DB4121B" w14:textId="3F4182AD" w:rsidR="0011276F" w:rsidRDefault="0011276F" w:rsidP="00660B8D"/>
    <w:p w14:paraId="4F3EEC75" w14:textId="3C021487" w:rsidR="00660B8D" w:rsidRDefault="00660B8D" w:rsidP="00660B8D"/>
    <w:p w14:paraId="36DA5895" w14:textId="7185284A" w:rsidR="00660B8D" w:rsidRDefault="00660B8D" w:rsidP="00660B8D"/>
    <w:p w14:paraId="1C6788C2" w14:textId="4AF64747" w:rsidR="00660B8D" w:rsidRDefault="00660B8D" w:rsidP="00660B8D"/>
    <w:p w14:paraId="65194F99" w14:textId="170F9480" w:rsidR="00660B8D" w:rsidRDefault="00660B8D" w:rsidP="00660B8D"/>
    <w:p w14:paraId="4BC0A5E7" w14:textId="38A9599F" w:rsidR="00660B8D" w:rsidRDefault="00660B8D" w:rsidP="00660B8D"/>
    <w:p w14:paraId="53E00645" w14:textId="491C0B37" w:rsidR="00660B8D" w:rsidRDefault="00660B8D" w:rsidP="00660B8D"/>
    <w:p w14:paraId="53E70E20" w14:textId="77777777" w:rsidR="00660B8D" w:rsidRDefault="00660B8D" w:rsidP="00660B8D">
      <w:pPr>
        <w:rPr>
          <w:rFonts w:hint="eastAsia"/>
        </w:rPr>
      </w:pPr>
    </w:p>
    <w:p w14:paraId="78F874D3" w14:textId="6EA6B1FE" w:rsidR="002E6E1A" w:rsidRPr="002E6E1A" w:rsidRDefault="00344086" w:rsidP="00DD6F7A">
      <w:pPr>
        <w:spacing w:line="288" w:lineRule="auto"/>
        <w:jc w:val="center"/>
        <w:rPr>
          <w:rFonts w:ascii="黑体" w:eastAsia="黑体" w:hAnsi="黑体" w:hint="eastAsia"/>
          <w:sz w:val="44"/>
          <w:szCs w:val="44"/>
        </w:rPr>
      </w:pPr>
      <w:r w:rsidRPr="002E6E1A">
        <w:rPr>
          <w:rFonts w:ascii="黑体" w:eastAsia="黑体" w:hAnsi="黑体"/>
          <w:sz w:val="44"/>
          <w:szCs w:val="44"/>
        </w:rPr>
        <w:lastRenderedPageBreak/>
        <w:t>实验名称</w:t>
      </w:r>
    </w:p>
    <w:p w14:paraId="743DECF1" w14:textId="17A390D8" w:rsidR="00316FD3" w:rsidRPr="00956A6A" w:rsidRDefault="004E2A2A" w:rsidP="00DD6F7A">
      <w:pPr>
        <w:spacing w:line="288" w:lineRule="auto"/>
        <w:rPr>
          <w:rFonts w:eastAsia="黑体"/>
        </w:rPr>
      </w:pPr>
      <w:r>
        <w:rPr>
          <w:rFonts w:eastAsia="黑体" w:hint="eastAsia"/>
          <w:sz w:val="28"/>
          <w:szCs w:val="28"/>
        </w:rPr>
        <w:t>一、</w:t>
      </w:r>
      <w:r w:rsidR="00344086" w:rsidRPr="00956A6A">
        <w:rPr>
          <w:rFonts w:eastAsia="黑体"/>
          <w:sz w:val="28"/>
          <w:szCs w:val="28"/>
        </w:rPr>
        <w:t>实验目的</w:t>
      </w:r>
    </w:p>
    <w:p w14:paraId="7E389ADF" w14:textId="09DBAB84" w:rsidR="00316FD3" w:rsidRPr="00956A6A" w:rsidRDefault="00316FD3" w:rsidP="00DD6F7A">
      <w:pPr>
        <w:spacing w:line="288" w:lineRule="auto"/>
        <w:rPr>
          <w:rFonts w:eastAsia="黑体"/>
        </w:rPr>
      </w:pPr>
    </w:p>
    <w:p w14:paraId="2116A8DF" w14:textId="02E490E8" w:rsidR="00316FD3" w:rsidRPr="00956A6A" w:rsidRDefault="00316FD3" w:rsidP="00DD6F7A">
      <w:pPr>
        <w:spacing w:line="288" w:lineRule="auto"/>
        <w:rPr>
          <w:rFonts w:eastAsia="黑体"/>
        </w:rPr>
      </w:pPr>
    </w:p>
    <w:p w14:paraId="1597B33B" w14:textId="77C39295" w:rsidR="00956A6A" w:rsidRPr="00956A6A" w:rsidRDefault="00956A6A" w:rsidP="00DD6F7A">
      <w:pPr>
        <w:spacing w:line="288" w:lineRule="auto"/>
        <w:rPr>
          <w:rFonts w:eastAsia="黑体"/>
        </w:rPr>
      </w:pPr>
    </w:p>
    <w:p w14:paraId="24DB5F28" w14:textId="77777777" w:rsidR="00956A6A" w:rsidRPr="00956A6A" w:rsidRDefault="00956A6A" w:rsidP="00DD6F7A">
      <w:pPr>
        <w:spacing w:line="288" w:lineRule="auto"/>
        <w:rPr>
          <w:rFonts w:eastAsia="黑体"/>
        </w:rPr>
      </w:pPr>
    </w:p>
    <w:p w14:paraId="4A164318" w14:textId="4CBFE84A" w:rsidR="00BB0301" w:rsidRPr="00956A6A" w:rsidRDefault="004E2A2A" w:rsidP="00DD6F7A">
      <w:pPr>
        <w:spacing w:line="288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二、</w:t>
      </w:r>
      <w:r w:rsidR="00344086" w:rsidRPr="00956A6A">
        <w:rPr>
          <w:rFonts w:eastAsia="黑体"/>
          <w:sz w:val="28"/>
          <w:szCs w:val="28"/>
        </w:rPr>
        <w:t>实验</w:t>
      </w:r>
      <w:r w:rsidR="006B2FD9" w:rsidRPr="00956A6A">
        <w:rPr>
          <w:rFonts w:eastAsia="黑体"/>
          <w:sz w:val="28"/>
          <w:szCs w:val="28"/>
        </w:rPr>
        <w:t>环境</w:t>
      </w:r>
    </w:p>
    <w:p w14:paraId="19904C33" w14:textId="169C3B1E" w:rsidR="00316FD3" w:rsidRPr="00956A6A" w:rsidRDefault="00316FD3" w:rsidP="00DD6F7A">
      <w:pPr>
        <w:spacing w:line="288" w:lineRule="auto"/>
        <w:rPr>
          <w:rFonts w:eastAsia="黑体"/>
        </w:rPr>
      </w:pPr>
    </w:p>
    <w:p w14:paraId="2A83971B" w14:textId="0EDE5348" w:rsidR="00316FD3" w:rsidRPr="00956A6A" w:rsidRDefault="00316FD3" w:rsidP="00DD6F7A">
      <w:pPr>
        <w:spacing w:line="288" w:lineRule="auto"/>
        <w:rPr>
          <w:rFonts w:eastAsia="黑体"/>
        </w:rPr>
      </w:pPr>
    </w:p>
    <w:p w14:paraId="022DAB28" w14:textId="2D0BC146" w:rsidR="00956A6A" w:rsidRPr="00956A6A" w:rsidRDefault="00956A6A" w:rsidP="00DD6F7A">
      <w:pPr>
        <w:spacing w:line="288" w:lineRule="auto"/>
        <w:rPr>
          <w:rFonts w:eastAsia="黑体"/>
        </w:rPr>
      </w:pPr>
    </w:p>
    <w:p w14:paraId="3702668F" w14:textId="72255B68" w:rsidR="00956A6A" w:rsidRPr="00956A6A" w:rsidRDefault="00956A6A" w:rsidP="00DD6F7A">
      <w:pPr>
        <w:spacing w:line="288" w:lineRule="auto"/>
        <w:rPr>
          <w:rFonts w:eastAsia="黑体"/>
        </w:rPr>
      </w:pPr>
    </w:p>
    <w:p w14:paraId="1E308E5C" w14:textId="77777777" w:rsidR="00956A6A" w:rsidRPr="00956A6A" w:rsidRDefault="00956A6A" w:rsidP="00DD6F7A">
      <w:pPr>
        <w:spacing w:line="288" w:lineRule="auto"/>
        <w:rPr>
          <w:rFonts w:eastAsia="黑体"/>
        </w:rPr>
      </w:pPr>
    </w:p>
    <w:p w14:paraId="3C744A5A" w14:textId="36AD4821" w:rsidR="00316FD3" w:rsidRPr="00956A6A" w:rsidRDefault="004E2A2A" w:rsidP="00DD6F7A">
      <w:pPr>
        <w:spacing w:line="288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三、</w:t>
      </w:r>
      <w:r w:rsidR="00344086" w:rsidRPr="00956A6A">
        <w:rPr>
          <w:rFonts w:eastAsia="黑体"/>
          <w:sz w:val="28"/>
          <w:szCs w:val="28"/>
        </w:rPr>
        <w:t>实验流程</w:t>
      </w:r>
    </w:p>
    <w:p w14:paraId="3C9201EA" w14:textId="47D2105A" w:rsidR="00344086" w:rsidRPr="00956A6A" w:rsidRDefault="00344086" w:rsidP="00DD6F7A">
      <w:pPr>
        <w:spacing w:line="288" w:lineRule="auto"/>
        <w:rPr>
          <w:rFonts w:eastAsia="黑体"/>
          <w:sz w:val="28"/>
          <w:szCs w:val="28"/>
        </w:rPr>
      </w:pPr>
    </w:p>
    <w:p w14:paraId="60CA179F" w14:textId="43F9212D" w:rsidR="00956A6A" w:rsidRPr="00956A6A" w:rsidRDefault="00956A6A" w:rsidP="00DD6F7A">
      <w:pPr>
        <w:spacing w:line="288" w:lineRule="auto"/>
        <w:rPr>
          <w:rFonts w:eastAsia="黑体"/>
          <w:sz w:val="28"/>
          <w:szCs w:val="28"/>
        </w:rPr>
      </w:pPr>
    </w:p>
    <w:p w14:paraId="477AA333" w14:textId="77777777" w:rsidR="00956A6A" w:rsidRPr="00956A6A" w:rsidRDefault="00956A6A" w:rsidP="00DD6F7A">
      <w:pPr>
        <w:spacing w:line="288" w:lineRule="auto"/>
        <w:rPr>
          <w:rFonts w:eastAsia="黑体"/>
          <w:sz w:val="28"/>
          <w:szCs w:val="28"/>
        </w:rPr>
      </w:pPr>
    </w:p>
    <w:p w14:paraId="77A05423" w14:textId="12C6A5CC" w:rsidR="007D14BB" w:rsidRPr="00956A6A" w:rsidRDefault="004E2A2A" w:rsidP="00DD6F7A">
      <w:pPr>
        <w:spacing w:line="288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四、</w:t>
      </w:r>
      <w:r w:rsidR="00344086" w:rsidRPr="00956A6A">
        <w:rPr>
          <w:rFonts w:eastAsia="黑体"/>
          <w:sz w:val="28"/>
          <w:szCs w:val="28"/>
        </w:rPr>
        <w:t>遇到的问题及解决方法</w:t>
      </w:r>
    </w:p>
    <w:p w14:paraId="3ECF3FAF" w14:textId="13B79959" w:rsidR="00CA0BE8" w:rsidRPr="00956A6A" w:rsidRDefault="00CA0BE8" w:rsidP="00DD6F7A">
      <w:pPr>
        <w:spacing w:line="288" w:lineRule="auto"/>
        <w:rPr>
          <w:rFonts w:eastAsia="黑体"/>
        </w:rPr>
      </w:pPr>
    </w:p>
    <w:p w14:paraId="0582B84A" w14:textId="08BA31F3" w:rsidR="00956A6A" w:rsidRPr="00956A6A" w:rsidRDefault="00956A6A" w:rsidP="00DD6F7A">
      <w:pPr>
        <w:spacing w:line="288" w:lineRule="auto"/>
        <w:rPr>
          <w:rFonts w:eastAsia="黑体"/>
        </w:rPr>
      </w:pPr>
    </w:p>
    <w:p w14:paraId="6A1AF6D0" w14:textId="277B8AF7" w:rsidR="00956A6A" w:rsidRPr="00956A6A" w:rsidRDefault="00956A6A" w:rsidP="00DD6F7A">
      <w:pPr>
        <w:spacing w:line="288" w:lineRule="auto"/>
        <w:rPr>
          <w:rFonts w:eastAsia="黑体"/>
        </w:rPr>
      </w:pPr>
    </w:p>
    <w:p w14:paraId="498EF3CE" w14:textId="0C2C0A05" w:rsidR="00956A6A" w:rsidRPr="00956A6A" w:rsidRDefault="00956A6A" w:rsidP="00DD6F7A">
      <w:pPr>
        <w:spacing w:line="288" w:lineRule="auto"/>
        <w:rPr>
          <w:rFonts w:eastAsia="黑体"/>
        </w:rPr>
      </w:pPr>
    </w:p>
    <w:p w14:paraId="10890FAD" w14:textId="77777777" w:rsidR="00956A6A" w:rsidRPr="00956A6A" w:rsidRDefault="00956A6A" w:rsidP="00DD6F7A">
      <w:pPr>
        <w:spacing w:line="288" w:lineRule="auto"/>
        <w:rPr>
          <w:rFonts w:eastAsia="黑体"/>
        </w:rPr>
      </w:pPr>
    </w:p>
    <w:p w14:paraId="36A75109" w14:textId="6EA0581D" w:rsidR="00FE32F8" w:rsidRPr="00956A6A" w:rsidRDefault="004E2A2A" w:rsidP="00DD6F7A">
      <w:pPr>
        <w:spacing w:line="288" w:lineRule="auto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五、</w:t>
      </w:r>
      <w:r w:rsidR="00344086" w:rsidRPr="00956A6A">
        <w:rPr>
          <w:rFonts w:eastAsia="黑体"/>
          <w:sz w:val="28"/>
          <w:szCs w:val="28"/>
        </w:rPr>
        <w:t>总结</w:t>
      </w:r>
    </w:p>
    <w:sectPr w:rsidR="00FE32F8" w:rsidRPr="00956A6A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82E1D" w14:textId="77777777" w:rsidR="00395826" w:rsidRDefault="00395826" w:rsidP="004D7AA0">
      <w:r>
        <w:separator/>
      </w:r>
    </w:p>
  </w:endnote>
  <w:endnote w:type="continuationSeparator" w:id="0">
    <w:p w14:paraId="2D925B62" w14:textId="77777777" w:rsidR="00395826" w:rsidRDefault="00395826" w:rsidP="004D7A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9E1E" w14:textId="77777777" w:rsidR="00395826" w:rsidRDefault="00395826" w:rsidP="004D7AA0">
      <w:r>
        <w:separator/>
      </w:r>
    </w:p>
  </w:footnote>
  <w:footnote w:type="continuationSeparator" w:id="0">
    <w:p w14:paraId="12541194" w14:textId="77777777" w:rsidR="00395826" w:rsidRDefault="00395826" w:rsidP="004D7A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A376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1" w15:restartNumberingAfterBreak="0">
    <w:nsid w:val="0BCA6D9B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2" w15:restartNumberingAfterBreak="0">
    <w:nsid w:val="1A5C6E82"/>
    <w:multiLevelType w:val="hybridMultilevel"/>
    <w:tmpl w:val="5A586D44"/>
    <w:lvl w:ilvl="0" w:tplc="DA3CAF4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FD1C8C"/>
    <w:multiLevelType w:val="multilevel"/>
    <w:tmpl w:val="586817A0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4" w15:restartNumberingAfterBreak="0">
    <w:nsid w:val="1F134981"/>
    <w:multiLevelType w:val="hybridMultilevel"/>
    <w:tmpl w:val="EE7211A6"/>
    <w:lvl w:ilvl="0" w:tplc="8E9209A8">
      <w:start w:val="1"/>
      <w:numFmt w:val="japaneseCounting"/>
      <w:lvlText w:val="%1、"/>
      <w:lvlJc w:val="left"/>
      <w:pPr>
        <w:ind w:left="560" w:hanging="560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7C1FED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6" w15:restartNumberingAfterBreak="0">
    <w:nsid w:val="36B14FCB"/>
    <w:multiLevelType w:val="hybridMultilevel"/>
    <w:tmpl w:val="CD48D556"/>
    <w:lvl w:ilvl="0" w:tplc="D116B628">
      <w:start w:val="3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B937DA3"/>
    <w:multiLevelType w:val="multilevel"/>
    <w:tmpl w:val="688C3A5E"/>
    <w:lvl w:ilvl="0">
      <w:start w:val="1"/>
      <w:numFmt w:val="chineseCountingThousand"/>
      <w:lvlText w:val="%1、"/>
      <w:lvlJc w:val="left"/>
      <w:pPr>
        <w:ind w:left="600" w:hanging="552"/>
      </w:pPr>
      <w:rPr>
        <w:rFonts w:cs="微软雅黑" w:hint="default"/>
        <w:sz w:val="28"/>
      </w:rPr>
    </w:lvl>
    <w:lvl w:ilvl="1">
      <w:start w:val="1"/>
      <w:numFmt w:val="decimal"/>
      <w:lvlText w:val="%2."/>
      <w:lvlJc w:val="left"/>
      <w:pPr>
        <w:ind w:left="888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08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28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48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68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88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408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828" w:hanging="420"/>
      </w:pPr>
      <w:rPr>
        <w:rFonts w:hint="eastAsia"/>
      </w:rPr>
    </w:lvl>
  </w:abstractNum>
  <w:abstractNum w:abstractNumId="8" w15:restartNumberingAfterBreak="0">
    <w:nsid w:val="54092B98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abstractNum w:abstractNumId="9" w15:restartNumberingAfterBreak="0">
    <w:nsid w:val="540A3AE1"/>
    <w:multiLevelType w:val="multilevel"/>
    <w:tmpl w:val="4B937DA3"/>
    <w:lvl w:ilvl="0">
      <w:start w:val="1"/>
      <w:numFmt w:val="japaneseCounting"/>
      <w:lvlText w:val="%1、"/>
      <w:lvlJc w:val="left"/>
      <w:pPr>
        <w:ind w:left="600" w:hanging="552"/>
      </w:pPr>
      <w:rPr>
        <w:rFonts w:ascii="微软雅黑" w:eastAsia="微软雅黑" w:hAnsi="微软雅黑" w:cs="微软雅黑" w:hint="default"/>
        <w:sz w:val="28"/>
      </w:rPr>
    </w:lvl>
    <w:lvl w:ilvl="1">
      <w:start w:val="1"/>
      <w:numFmt w:val="lowerLetter"/>
      <w:lvlText w:val="%2)"/>
      <w:lvlJc w:val="left"/>
      <w:pPr>
        <w:ind w:left="888" w:hanging="420"/>
      </w:pPr>
    </w:lvl>
    <w:lvl w:ilvl="2">
      <w:start w:val="1"/>
      <w:numFmt w:val="lowerRoman"/>
      <w:lvlText w:val="%3."/>
      <w:lvlJc w:val="right"/>
      <w:pPr>
        <w:ind w:left="1308" w:hanging="420"/>
      </w:pPr>
    </w:lvl>
    <w:lvl w:ilvl="3">
      <w:start w:val="1"/>
      <w:numFmt w:val="decimal"/>
      <w:lvlText w:val="%4."/>
      <w:lvlJc w:val="left"/>
      <w:pPr>
        <w:ind w:left="1728" w:hanging="420"/>
      </w:pPr>
    </w:lvl>
    <w:lvl w:ilvl="4">
      <w:start w:val="1"/>
      <w:numFmt w:val="lowerLetter"/>
      <w:lvlText w:val="%5)"/>
      <w:lvlJc w:val="left"/>
      <w:pPr>
        <w:ind w:left="2148" w:hanging="420"/>
      </w:pPr>
    </w:lvl>
    <w:lvl w:ilvl="5">
      <w:start w:val="1"/>
      <w:numFmt w:val="lowerRoman"/>
      <w:lvlText w:val="%6."/>
      <w:lvlJc w:val="right"/>
      <w:pPr>
        <w:ind w:left="2568" w:hanging="420"/>
      </w:pPr>
    </w:lvl>
    <w:lvl w:ilvl="6">
      <w:start w:val="1"/>
      <w:numFmt w:val="decimal"/>
      <w:lvlText w:val="%7."/>
      <w:lvlJc w:val="left"/>
      <w:pPr>
        <w:ind w:left="2988" w:hanging="420"/>
      </w:pPr>
    </w:lvl>
    <w:lvl w:ilvl="7">
      <w:start w:val="1"/>
      <w:numFmt w:val="lowerLetter"/>
      <w:lvlText w:val="%8)"/>
      <w:lvlJc w:val="left"/>
      <w:pPr>
        <w:ind w:left="3408" w:hanging="420"/>
      </w:pPr>
    </w:lvl>
    <w:lvl w:ilvl="8">
      <w:start w:val="1"/>
      <w:numFmt w:val="lowerRoman"/>
      <w:lvlText w:val="%9."/>
      <w:lvlJc w:val="right"/>
      <w:pPr>
        <w:ind w:left="3828" w:hanging="420"/>
      </w:p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2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3207FF8"/>
    <w:rsid w:val="00005061"/>
    <w:rsid w:val="00026CE7"/>
    <w:rsid w:val="00031DA7"/>
    <w:rsid w:val="0003356D"/>
    <w:rsid w:val="00035BFB"/>
    <w:rsid w:val="00044886"/>
    <w:rsid w:val="00055159"/>
    <w:rsid w:val="000632C9"/>
    <w:rsid w:val="00064C78"/>
    <w:rsid w:val="00064EE9"/>
    <w:rsid w:val="00071A2D"/>
    <w:rsid w:val="00086766"/>
    <w:rsid w:val="000915EB"/>
    <w:rsid w:val="00091660"/>
    <w:rsid w:val="000A305D"/>
    <w:rsid w:val="000C7167"/>
    <w:rsid w:val="000F7C9B"/>
    <w:rsid w:val="00104FAD"/>
    <w:rsid w:val="00110784"/>
    <w:rsid w:val="0011276F"/>
    <w:rsid w:val="00112D16"/>
    <w:rsid w:val="0012113C"/>
    <w:rsid w:val="00121CB4"/>
    <w:rsid w:val="00131C4F"/>
    <w:rsid w:val="001321B1"/>
    <w:rsid w:val="00135934"/>
    <w:rsid w:val="00135FF8"/>
    <w:rsid w:val="001509C7"/>
    <w:rsid w:val="00156634"/>
    <w:rsid w:val="00160506"/>
    <w:rsid w:val="00164577"/>
    <w:rsid w:val="00170FCF"/>
    <w:rsid w:val="00191EAA"/>
    <w:rsid w:val="00194A4C"/>
    <w:rsid w:val="001964F9"/>
    <w:rsid w:val="001A2CF0"/>
    <w:rsid w:val="001A462E"/>
    <w:rsid w:val="001B24A7"/>
    <w:rsid w:val="001B3589"/>
    <w:rsid w:val="001B58FE"/>
    <w:rsid w:val="001B7A5D"/>
    <w:rsid w:val="001C17A5"/>
    <w:rsid w:val="001C7D55"/>
    <w:rsid w:val="001D78AC"/>
    <w:rsid w:val="001D7F7E"/>
    <w:rsid w:val="001E6D62"/>
    <w:rsid w:val="001F6698"/>
    <w:rsid w:val="00203970"/>
    <w:rsid w:val="0020538E"/>
    <w:rsid w:val="00205D16"/>
    <w:rsid w:val="00211C0E"/>
    <w:rsid w:val="0021561D"/>
    <w:rsid w:val="00215AE7"/>
    <w:rsid w:val="00227E37"/>
    <w:rsid w:val="0025286E"/>
    <w:rsid w:val="00253BC4"/>
    <w:rsid w:val="002637B9"/>
    <w:rsid w:val="00264458"/>
    <w:rsid w:val="00282A45"/>
    <w:rsid w:val="00290F6E"/>
    <w:rsid w:val="00292A15"/>
    <w:rsid w:val="002A086B"/>
    <w:rsid w:val="002A26C6"/>
    <w:rsid w:val="002B2A22"/>
    <w:rsid w:val="002C070C"/>
    <w:rsid w:val="002C57B4"/>
    <w:rsid w:val="002C730F"/>
    <w:rsid w:val="002C7C58"/>
    <w:rsid w:val="002D056D"/>
    <w:rsid w:val="002E24B9"/>
    <w:rsid w:val="002E6E1A"/>
    <w:rsid w:val="002E7958"/>
    <w:rsid w:val="002F06F0"/>
    <w:rsid w:val="002F3550"/>
    <w:rsid w:val="00300D8A"/>
    <w:rsid w:val="00305D67"/>
    <w:rsid w:val="00312741"/>
    <w:rsid w:val="00316C22"/>
    <w:rsid w:val="00316FD3"/>
    <w:rsid w:val="00325952"/>
    <w:rsid w:val="00334D0F"/>
    <w:rsid w:val="003350A4"/>
    <w:rsid w:val="00335819"/>
    <w:rsid w:val="0033783C"/>
    <w:rsid w:val="00337E4B"/>
    <w:rsid w:val="00341458"/>
    <w:rsid w:val="003432F2"/>
    <w:rsid w:val="00344086"/>
    <w:rsid w:val="00346B14"/>
    <w:rsid w:val="003478B0"/>
    <w:rsid w:val="003524EB"/>
    <w:rsid w:val="00361D9F"/>
    <w:rsid w:val="00367026"/>
    <w:rsid w:val="00371404"/>
    <w:rsid w:val="00375FDE"/>
    <w:rsid w:val="003820F2"/>
    <w:rsid w:val="00383C32"/>
    <w:rsid w:val="00391492"/>
    <w:rsid w:val="00395826"/>
    <w:rsid w:val="003A4F21"/>
    <w:rsid w:val="003A6828"/>
    <w:rsid w:val="003A6AD7"/>
    <w:rsid w:val="003B0B6C"/>
    <w:rsid w:val="003B20ED"/>
    <w:rsid w:val="003C0BBC"/>
    <w:rsid w:val="003C123E"/>
    <w:rsid w:val="003C1993"/>
    <w:rsid w:val="003C1DD5"/>
    <w:rsid w:val="003C3C9E"/>
    <w:rsid w:val="003D1C42"/>
    <w:rsid w:val="003D49A0"/>
    <w:rsid w:val="003E2E93"/>
    <w:rsid w:val="003F0630"/>
    <w:rsid w:val="003F2A76"/>
    <w:rsid w:val="003F3FBC"/>
    <w:rsid w:val="003F5F24"/>
    <w:rsid w:val="00405416"/>
    <w:rsid w:val="004072DA"/>
    <w:rsid w:val="00407A5D"/>
    <w:rsid w:val="00407AD2"/>
    <w:rsid w:val="00411E02"/>
    <w:rsid w:val="00412126"/>
    <w:rsid w:val="0041397C"/>
    <w:rsid w:val="00421D83"/>
    <w:rsid w:val="0042549A"/>
    <w:rsid w:val="00431CFF"/>
    <w:rsid w:val="004414D0"/>
    <w:rsid w:val="00442391"/>
    <w:rsid w:val="00444105"/>
    <w:rsid w:val="00452DCC"/>
    <w:rsid w:val="00461681"/>
    <w:rsid w:val="00464D5E"/>
    <w:rsid w:val="004652BA"/>
    <w:rsid w:val="0047137D"/>
    <w:rsid w:val="004728C8"/>
    <w:rsid w:val="00476710"/>
    <w:rsid w:val="004823B1"/>
    <w:rsid w:val="0048312B"/>
    <w:rsid w:val="0048768C"/>
    <w:rsid w:val="004909EE"/>
    <w:rsid w:val="00491526"/>
    <w:rsid w:val="004921C1"/>
    <w:rsid w:val="004A26B8"/>
    <w:rsid w:val="004A3D34"/>
    <w:rsid w:val="004A60DD"/>
    <w:rsid w:val="004C1DAF"/>
    <w:rsid w:val="004C388E"/>
    <w:rsid w:val="004D7AA0"/>
    <w:rsid w:val="004D7C94"/>
    <w:rsid w:val="004E0CE3"/>
    <w:rsid w:val="004E27E0"/>
    <w:rsid w:val="004E2A2A"/>
    <w:rsid w:val="004E4D88"/>
    <w:rsid w:val="004E668E"/>
    <w:rsid w:val="004E7222"/>
    <w:rsid w:val="004F05F7"/>
    <w:rsid w:val="00502716"/>
    <w:rsid w:val="00506BA1"/>
    <w:rsid w:val="00523645"/>
    <w:rsid w:val="0052506A"/>
    <w:rsid w:val="005300D4"/>
    <w:rsid w:val="00530509"/>
    <w:rsid w:val="00536147"/>
    <w:rsid w:val="00536E49"/>
    <w:rsid w:val="005430C2"/>
    <w:rsid w:val="005539ED"/>
    <w:rsid w:val="00564F40"/>
    <w:rsid w:val="00575BDC"/>
    <w:rsid w:val="00576599"/>
    <w:rsid w:val="00580EF0"/>
    <w:rsid w:val="00584D19"/>
    <w:rsid w:val="0058765E"/>
    <w:rsid w:val="005974CD"/>
    <w:rsid w:val="005B16E9"/>
    <w:rsid w:val="005C4373"/>
    <w:rsid w:val="005D261F"/>
    <w:rsid w:val="005D317C"/>
    <w:rsid w:val="005D5BAD"/>
    <w:rsid w:val="005D6D0F"/>
    <w:rsid w:val="005E1032"/>
    <w:rsid w:val="005E600B"/>
    <w:rsid w:val="005F36DB"/>
    <w:rsid w:val="006037E1"/>
    <w:rsid w:val="00603CEC"/>
    <w:rsid w:val="006105A3"/>
    <w:rsid w:val="0061763B"/>
    <w:rsid w:val="0063025D"/>
    <w:rsid w:val="00631100"/>
    <w:rsid w:val="00632195"/>
    <w:rsid w:val="00633A43"/>
    <w:rsid w:val="00636F6E"/>
    <w:rsid w:val="00641956"/>
    <w:rsid w:val="00651590"/>
    <w:rsid w:val="00660303"/>
    <w:rsid w:val="00660B8D"/>
    <w:rsid w:val="00661C0A"/>
    <w:rsid w:val="006640ED"/>
    <w:rsid w:val="00665B17"/>
    <w:rsid w:val="006673C1"/>
    <w:rsid w:val="00670B7D"/>
    <w:rsid w:val="006755F6"/>
    <w:rsid w:val="006A112D"/>
    <w:rsid w:val="006A1466"/>
    <w:rsid w:val="006A1AD2"/>
    <w:rsid w:val="006A3CAD"/>
    <w:rsid w:val="006A6293"/>
    <w:rsid w:val="006B2FD9"/>
    <w:rsid w:val="006C3D41"/>
    <w:rsid w:val="006C43C4"/>
    <w:rsid w:val="006C6DB5"/>
    <w:rsid w:val="006D0F45"/>
    <w:rsid w:val="006D630A"/>
    <w:rsid w:val="006E0EC1"/>
    <w:rsid w:val="006E5A04"/>
    <w:rsid w:val="006E67BF"/>
    <w:rsid w:val="007035EC"/>
    <w:rsid w:val="00721188"/>
    <w:rsid w:val="00725064"/>
    <w:rsid w:val="0073537C"/>
    <w:rsid w:val="0074643F"/>
    <w:rsid w:val="007533FB"/>
    <w:rsid w:val="0076419C"/>
    <w:rsid w:val="00767785"/>
    <w:rsid w:val="0077135F"/>
    <w:rsid w:val="00771B7B"/>
    <w:rsid w:val="007726EF"/>
    <w:rsid w:val="00775BEC"/>
    <w:rsid w:val="007770B4"/>
    <w:rsid w:val="0077714A"/>
    <w:rsid w:val="00781F58"/>
    <w:rsid w:val="007965C5"/>
    <w:rsid w:val="0079782C"/>
    <w:rsid w:val="007B0D7D"/>
    <w:rsid w:val="007C2568"/>
    <w:rsid w:val="007C57AD"/>
    <w:rsid w:val="007C5E3D"/>
    <w:rsid w:val="007D14BB"/>
    <w:rsid w:val="007D2933"/>
    <w:rsid w:val="007E01E6"/>
    <w:rsid w:val="007F6828"/>
    <w:rsid w:val="007F6B67"/>
    <w:rsid w:val="00800247"/>
    <w:rsid w:val="00811A19"/>
    <w:rsid w:val="008159DF"/>
    <w:rsid w:val="00821F0C"/>
    <w:rsid w:val="008246EA"/>
    <w:rsid w:val="00830FAF"/>
    <w:rsid w:val="008321EC"/>
    <w:rsid w:val="00832BA6"/>
    <w:rsid w:val="00837513"/>
    <w:rsid w:val="00845D3E"/>
    <w:rsid w:val="008604AF"/>
    <w:rsid w:val="00882D50"/>
    <w:rsid w:val="00884F4F"/>
    <w:rsid w:val="00885996"/>
    <w:rsid w:val="00887BD3"/>
    <w:rsid w:val="008903C5"/>
    <w:rsid w:val="00890A92"/>
    <w:rsid w:val="008917FD"/>
    <w:rsid w:val="00894463"/>
    <w:rsid w:val="008A436F"/>
    <w:rsid w:val="008A6A87"/>
    <w:rsid w:val="008B0A1A"/>
    <w:rsid w:val="008B1AB4"/>
    <w:rsid w:val="008B1D43"/>
    <w:rsid w:val="008B2B35"/>
    <w:rsid w:val="008B56F3"/>
    <w:rsid w:val="008B6275"/>
    <w:rsid w:val="008C102B"/>
    <w:rsid w:val="008C334C"/>
    <w:rsid w:val="008D5FB2"/>
    <w:rsid w:val="008E0D67"/>
    <w:rsid w:val="008E161C"/>
    <w:rsid w:val="00900E86"/>
    <w:rsid w:val="009019E3"/>
    <w:rsid w:val="009020C3"/>
    <w:rsid w:val="00911CB4"/>
    <w:rsid w:val="0091768C"/>
    <w:rsid w:val="00954FAF"/>
    <w:rsid w:val="00956A6A"/>
    <w:rsid w:val="0095702E"/>
    <w:rsid w:val="0096082B"/>
    <w:rsid w:val="0096701F"/>
    <w:rsid w:val="00975FBC"/>
    <w:rsid w:val="0098767B"/>
    <w:rsid w:val="0099281D"/>
    <w:rsid w:val="00993187"/>
    <w:rsid w:val="00993D12"/>
    <w:rsid w:val="00995878"/>
    <w:rsid w:val="009A598A"/>
    <w:rsid w:val="009B0CAF"/>
    <w:rsid w:val="009B10C0"/>
    <w:rsid w:val="009B469C"/>
    <w:rsid w:val="009B4A91"/>
    <w:rsid w:val="009D3ACA"/>
    <w:rsid w:val="009F1382"/>
    <w:rsid w:val="009F309F"/>
    <w:rsid w:val="009F797A"/>
    <w:rsid w:val="00A01876"/>
    <w:rsid w:val="00A02B8D"/>
    <w:rsid w:val="00A31384"/>
    <w:rsid w:val="00A31557"/>
    <w:rsid w:val="00A32A83"/>
    <w:rsid w:val="00A35627"/>
    <w:rsid w:val="00A520E4"/>
    <w:rsid w:val="00A613CB"/>
    <w:rsid w:val="00A63017"/>
    <w:rsid w:val="00A644B3"/>
    <w:rsid w:val="00A67800"/>
    <w:rsid w:val="00A71B9D"/>
    <w:rsid w:val="00A7456C"/>
    <w:rsid w:val="00A7597B"/>
    <w:rsid w:val="00A75F27"/>
    <w:rsid w:val="00A76F72"/>
    <w:rsid w:val="00A77080"/>
    <w:rsid w:val="00A80CBA"/>
    <w:rsid w:val="00A81E0D"/>
    <w:rsid w:val="00A822DE"/>
    <w:rsid w:val="00A87228"/>
    <w:rsid w:val="00A903DD"/>
    <w:rsid w:val="00A92322"/>
    <w:rsid w:val="00A94157"/>
    <w:rsid w:val="00A9585D"/>
    <w:rsid w:val="00A95BF6"/>
    <w:rsid w:val="00AA37EC"/>
    <w:rsid w:val="00AA5414"/>
    <w:rsid w:val="00AB15DD"/>
    <w:rsid w:val="00AB208D"/>
    <w:rsid w:val="00AD3929"/>
    <w:rsid w:val="00AF4DDF"/>
    <w:rsid w:val="00B00225"/>
    <w:rsid w:val="00B0169C"/>
    <w:rsid w:val="00B02479"/>
    <w:rsid w:val="00B12F02"/>
    <w:rsid w:val="00B131D6"/>
    <w:rsid w:val="00B137FF"/>
    <w:rsid w:val="00B20082"/>
    <w:rsid w:val="00B2607F"/>
    <w:rsid w:val="00B44F7D"/>
    <w:rsid w:val="00B46166"/>
    <w:rsid w:val="00B462B6"/>
    <w:rsid w:val="00B50105"/>
    <w:rsid w:val="00B567A5"/>
    <w:rsid w:val="00B56F3F"/>
    <w:rsid w:val="00B608F8"/>
    <w:rsid w:val="00B64389"/>
    <w:rsid w:val="00B70E8C"/>
    <w:rsid w:val="00B95A5D"/>
    <w:rsid w:val="00BB0301"/>
    <w:rsid w:val="00BB17BF"/>
    <w:rsid w:val="00BB35D5"/>
    <w:rsid w:val="00BC2AFD"/>
    <w:rsid w:val="00BC33B1"/>
    <w:rsid w:val="00BC72AB"/>
    <w:rsid w:val="00BD6654"/>
    <w:rsid w:val="00BE6A0D"/>
    <w:rsid w:val="00BF0C08"/>
    <w:rsid w:val="00BF40F1"/>
    <w:rsid w:val="00BF5603"/>
    <w:rsid w:val="00C003A7"/>
    <w:rsid w:val="00C00978"/>
    <w:rsid w:val="00C00F58"/>
    <w:rsid w:val="00C01C7A"/>
    <w:rsid w:val="00C0647D"/>
    <w:rsid w:val="00C0782E"/>
    <w:rsid w:val="00C10E50"/>
    <w:rsid w:val="00C12D32"/>
    <w:rsid w:val="00C22DBF"/>
    <w:rsid w:val="00C26A6F"/>
    <w:rsid w:val="00C30D70"/>
    <w:rsid w:val="00C32D51"/>
    <w:rsid w:val="00C357AE"/>
    <w:rsid w:val="00C371C5"/>
    <w:rsid w:val="00C37570"/>
    <w:rsid w:val="00C50223"/>
    <w:rsid w:val="00C553A0"/>
    <w:rsid w:val="00C57A9F"/>
    <w:rsid w:val="00C6370F"/>
    <w:rsid w:val="00C65B33"/>
    <w:rsid w:val="00C7097F"/>
    <w:rsid w:val="00C73844"/>
    <w:rsid w:val="00C74189"/>
    <w:rsid w:val="00C74D6B"/>
    <w:rsid w:val="00C80769"/>
    <w:rsid w:val="00C91AB2"/>
    <w:rsid w:val="00CA0BE8"/>
    <w:rsid w:val="00CA1325"/>
    <w:rsid w:val="00CA1B8E"/>
    <w:rsid w:val="00CA2609"/>
    <w:rsid w:val="00CA71A5"/>
    <w:rsid w:val="00CD2B3D"/>
    <w:rsid w:val="00CD69F0"/>
    <w:rsid w:val="00CE0BE1"/>
    <w:rsid w:val="00CE0DE5"/>
    <w:rsid w:val="00CF325D"/>
    <w:rsid w:val="00D10A15"/>
    <w:rsid w:val="00D110B4"/>
    <w:rsid w:val="00D121F0"/>
    <w:rsid w:val="00D14D32"/>
    <w:rsid w:val="00D302BA"/>
    <w:rsid w:val="00D3363B"/>
    <w:rsid w:val="00D4633C"/>
    <w:rsid w:val="00D52187"/>
    <w:rsid w:val="00D54F91"/>
    <w:rsid w:val="00D620BA"/>
    <w:rsid w:val="00D63379"/>
    <w:rsid w:val="00D66F30"/>
    <w:rsid w:val="00D75084"/>
    <w:rsid w:val="00D76304"/>
    <w:rsid w:val="00D77294"/>
    <w:rsid w:val="00D77362"/>
    <w:rsid w:val="00D8600D"/>
    <w:rsid w:val="00D86FD1"/>
    <w:rsid w:val="00D908E2"/>
    <w:rsid w:val="00D94F90"/>
    <w:rsid w:val="00D95F5F"/>
    <w:rsid w:val="00DB0C47"/>
    <w:rsid w:val="00DB2812"/>
    <w:rsid w:val="00DB30DC"/>
    <w:rsid w:val="00DB7CAC"/>
    <w:rsid w:val="00DC287A"/>
    <w:rsid w:val="00DC2CC6"/>
    <w:rsid w:val="00DD6F7A"/>
    <w:rsid w:val="00DF70DE"/>
    <w:rsid w:val="00DF7DB7"/>
    <w:rsid w:val="00E01E5F"/>
    <w:rsid w:val="00E066AA"/>
    <w:rsid w:val="00E133C1"/>
    <w:rsid w:val="00E156CA"/>
    <w:rsid w:val="00E207AD"/>
    <w:rsid w:val="00E31612"/>
    <w:rsid w:val="00E32179"/>
    <w:rsid w:val="00E36118"/>
    <w:rsid w:val="00E43900"/>
    <w:rsid w:val="00E51B5E"/>
    <w:rsid w:val="00E74793"/>
    <w:rsid w:val="00E80F47"/>
    <w:rsid w:val="00E816C4"/>
    <w:rsid w:val="00E90705"/>
    <w:rsid w:val="00E911B0"/>
    <w:rsid w:val="00EA7C8D"/>
    <w:rsid w:val="00ED1B36"/>
    <w:rsid w:val="00ED2D91"/>
    <w:rsid w:val="00ED3AB2"/>
    <w:rsid w:val="00EF0B83"/>
    <w:rsid w:val="00EF469C"/>
    <w:rsid w:val="00EF6350"/>
    <w:rsid w:val="00F03D6C"/>
    <w:rsid w:val="00F04901"/>
    <w:rsid w:val="00F058B1"/>
    <w:rsid w:val="00F07D10"/>
    <w:rsid w:val="00F1131B"/>
    <w:rsid w:val="00F153AA"/>
    <w:rsid w:val="00F15581"/>
    <w:rsid w:val="00F1658B"/>
    <w:rsid w:val="00F17FCC"/>
    <w:rsid w:val="00F32A0C"/>
    <w:rsid w:val="00F34E40"/>
    <w:rsid w:val="00F42E0D"/>
    <w:rsid w:val="00F43188"/>
    <w:rsid w:val="00F442CB"/>
    <w:rsid w:val="00F505E7"/>
    <w:rsid w:val="00F730CA"/>
    <w:rsid w:val="00F7436C"/>
    <w:rsid w:val="00F74977"/>
    <w:rsid w:val="00F75D30"/>
    <w:rsid w:val="00F8384B"/>
    <w:rsid w:val="00F90D59"/>
    <w:rsid w:val="00FA2C3B"/>
    <w:rsid w:val="00FA2EB3"/>
    <w:rsid w:val="00FA6AF9"/>
    <w:rsid w:val="00FA6F63"/>
    <w:rsid w:val="00FB26BD"/>
    <w:rsid w:val="00FB3638"/>
    <w:rsid w:val="00FD5AF8"/>
    <w:rsid w:val="00FD6488"/>
    <w:rsid w:val="00FE05CD"/>
    <w:rsid w:val="00FE05D5"/>
    <w:rsid w:val="00FE32F8"/>
    <w:rsid w:val="00FE5036"/>
    <w:rsid w:val="00FF6B03"/>
    <w:rsid w:val="0320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0D024437"/>
  <w15:chartTrackingRefBased/>
  <w15:docId w15:val="{8BC16094-C7B5-4B8E-9DA0-B5520FF97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0"/>
    <w:uiPriority w:val="9"/>
    <w:qFormat/>
    <w:rsid w:val="00956A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脚 字符"/>
    <w:link w:val="a4"/>
    <w:uiPriority w:val="99"/>
    <w:rPr>
      <w:rFonts w:ascii="Times New Roman" w:eastAsia="宋体" w:hAnsi="Times New Roman" w:cs="Times New Roman"/>
      <w:sz w:val="18"/>
      <w:szCs w:val="18"/>
    </w:rPr>
  </w:style>
  <w:style w:type="character" w:customStyle="1" w:styleId="a5">
    <w:name w:val="页眉 字符"/>
    <w:link w:val="a6"/>
    <w:uiPriority w:val="99"/>
    <w:rPr>
      <w:rFonts w:ascii="Times New Roman" w:eastAsia="宋体" w:hAnsi="Times New Roman" w:cs="Times New Roman"/>
      <w:sz w:val="18"/>
      <w:szCs w:val="18"/>
    </w:rPr>
  </w:style>
  <w:style w:type="paragraph" w:styleId="a6">
    <w:name w:val="header"/>
    <w:basedOn w:val="a"/>
    <w:link w:val="a5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2B2A22"/>
    <w:rPr>
      <w:sz w:val="18"/>
      <w:szCs w:val="18"/>
    </w:rPr>
  </w:style>
  <w:style w:type="character" w:customStyle="1" w:styleId="a8">
    <w:name w:val="批注框文本 字符"/>
    <w:link w:val="a7"/>
    <w:uiPriority w:val="99"/>
    <w:semiHidden/>
    <w:rsid w:val="002B2A22"/>
    <w:rPr>
      <w:kern w:val="2"/>
      <w:sz w:val="18"/>
      <w:szCs w:val="18"/>
    </w:rPr>
  </w:style>
  <w:style w:type="character" w:styleId="a9">
    <w:name w:val="Hyperlink"/>
    <w:uiPriority w:val="99"/>
    <w:unhideWhenUsed/>
    <w:rsid w:val="006D0F45"/>
    <w:rPr>
      <w:color w:val="0563C1"/>
      <w:u w:val="single"/>
    </w:rPr>
  </w:style>
  <w:style w:type="paragraph" w:styleId="aa">
    <w:name w:val="List Paragraph"/>
    <w:basedOn w:val="a"/>
    <w:uiPriority w:val="99"/>
    <w:qFormat/>
    <w:rsid w:val="0063025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6A6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5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gn\AppData\Local\Microsoft\Windows\Temporary%20Internet%20Files\Content.Outlook\LLJPHUKG\&#23454;&#39564;&#25253;&#21578;&#27169;&#26495;%20(3)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实验报告模板 (3).dotx</Template>
  <TotalTime>163</TotalTime>
  <Pages>2</Pages>
  <Words>27</Words>
  <Characters>154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180</CharactersWithSpaces>
  <SharedDoc>false</SharedDoc>
  <HLinks>
    <vt:vector size="24" baseType="variant">
      <vt:variant>
        <vt:i4>1703955</vt:i4>
      </vt:variant>
      <vt:variant>
        <vt:i4>9</vt:i4>
      </vt:variant>
      <vt:variant>
        <vt:i4>0</vt:i4>
      </vt:variant>
      <vt:variant>
        <vt:i4>5</vt:i4>
      </vt:variant>
      <vt:variant>
        <vt:lpwstr>https://hacpai.com/article/1472700604290?m=0</vt:lpwstr>
      </vt:variant>
      <vt:variant>
        <vt:lpwstr/>
      </vt:variant>
      <vt:variant>
        <vt:i4>6029346</vt:i4>
      </vt:variant>
      <vt:variant>
        <vt:i4>6</vt:i4>
      </vt:variant>
      <vt:variant>
        <vt:i4>0</vt:i4>
      </vt:variant>
      <vt:variant>
        <vt:i4>5</vt:i4>
      </vt:variant>
      <vt:variant>
        <vt:lpwstr>https://docs.opencv.org/2.4.10/modules/imgproc/doc/geometric_transformations.html</vt:lpwstr>
      </vt:variant>
      <vt:variant>
        <vt:lpwstr/>
      </vt:variant>
      <vt:variant>
        <vt:i4>5111811</vt:i4>
      </vt:variant>
      <vt:variant>
        <vt:i4>3</vt:i4>
      </vt:variant>
      <vt:variant>
        <vt:i4>0</vt:i4>
      </vt:variant>
      <vt:variant>
        <vt:i4>5</vt:i4>
      </vt:variant>
      <vt:variant>
        <vt:lpwstr>http://en.cppreference.com/w/cpp/experimental/fs</vt:lpwstr>
      </vt:variant>
      <vt:variant>
        <vt:lpwstr/>
      </vt:variant>
      <vt:variant>
        <vt:i4>7405646</vt:i4>
      </vt:variant>
      <vt:variant>
        <vt:i4>0</vt:i4>
      </vt:variant>
      <vt:variant>
        <vt:i4>0</vt:i4>
      </vt:variant>
      <vt:variant>
        <vt:i4>5</vt:i4>
      </vt:variant>
      <vt:variant>
        <vt:lpwstr>mailto:ybbbbt@foxmail.com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gpan</dc:creator>
  <cp:keywords/>
  <dc:description/>
  <cp:lastModifiedBy>应承峻</cp:lastModifiedBy>
  <cp:revision>156</cp:revision>
  <dcterms:created xsi:type="dcterms:W3CDTF">2017-12-15T13:18:00Z</dcterms:created>
  <dcterms:modified xsi:type="dcterms:W3CDTF">2022-02-19T08:52:00Z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2052-9.1.0.4879</vt:lpwstr>
  </property>
</Properties>
</file>